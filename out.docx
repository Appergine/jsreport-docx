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B25F1A" w:rsidP="00913946">
            <w:pPr>
              <w:pStyle w:val="Title"/>
            </w:pPr>
            <w:r>
              <w:t>Jan Blaha</w:t>
            </w:r>
          </w:p>
          <w:p w:rsidR="00692703" w:rsidRPr="00CF1A49" w:rsidRDefault="006520D8" w:rsidP="00913946">
            <w:pPr>
              <w:pStyle w:val="ContactInfo"/>
              <w:contextualSpacing w:val="0"/>
            </w:pPr>
            <w:r>
              <w:t>+420777271254</w:t>
            </w:r>
            <w:r w:rsidR="00692703" w:rsidRPr="00CF1A49">
              <w:t xml:space="preserve"> </w:t>
            </w:r>
          </w:p>
          <w:p w:rsidR="00692703" w:rsidRPr="00CF1A49" w:rsidRDefault="006520D8" w:rsidP="006520D8">
            <w:pPr>
              <w:pStyle w:val="ContactInfoEmphasis"/>
              <w:contextualSpacing w:val="0"/>
            </w:pPr>
            <w:r>
              <w:t>jan.blaha@jsreport.net</w:t>
            </w:r>
          </w:p>
        </w:tc>
      </w:tr>
      <w:tr w:rsidR="009571D8" w:rsidRPr="00CF1A49" w:rsidTr="00692703">
        <w:tc>
          <w:tcPr>
            <w:tcW w:w="9360" w:type="dxa"/>
            <w:tcMar>
              <w:top w:w="432" w:type="dxa"/>
            </w:tcMar>
          </w:tcPr>
          <w:p w:rsidR="001755A8" w:rsidRPr="00CF1A49" w:rsidRDefault="00FD2A7A" w:rsidP="00FD2A7A">
            <w:pPr>
              <w:contextualSpacing w:val="0"/>
            </w:pPr>
            <w:r>
              <w:t>I am software developer, software architect and consultant with over 8 years of professional
        experience working on projects for cross domain market leaders. My experience covers custom
        projects for big costumers in the banking or electricity domain as well as cloud based SaaS startups.</w:t>
            </w:r>
          </w:p>
        </w:tc>
      </w:tr>
    </w:tbl>
    <w:p w:rsidR="004E01EB" w:rsidRPr="00CF1A49" w:rsidRDefault="00161013" w:rsidP="004E01EB">
      <w:pPr>
        <w:pStyle w:val="Heading1"/>
      </w:pPr>
      <w:sdt>
        <w:sdtPr>
          <w:alias w:val="Experience:"/>
          <w:tag w:val="Experience:"/>
          <w:id w:val="-1983300934"/>
          <w:placeholder>
            <w:docPart w:val="ECFFA1A5F9B6487A8E143F16ED1585A0"/>
          </w:placeholder>
          <w:temporary/>
          <w:showingPlcHdr/>
          <w15:appearance w15:val="hidden"/>
        </w:sdtPr>
        <w:sdtEndPr/>
        <w:sdtContent>
          <w:r w:rsidR="004E01EB" w:rsidRPr="00CF1A49">
            <w:t>Experience</w:t>
          </w:r>
        </w:sdtContent>
      </w:sdt>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37"/>
      </w:tblGrid>
      <w:tr w:rsidR="001D0BF1" w:rsidRPr="00CF1A49" w:rsidTr="002D21DF">
        <w:trPr>
          <w:trHeight w:val="1201"/>
        </w:trPr>
        <w:tc>
          <w:tcPr>
            <w:tcW w:w="9337" w:type="dxa"/>
          </w:tcPr>
          <w:p w:rsidR="001D0BF1" w:rsidRPr="00CF1A49" w:rsidRDefault="00FE1B0F" w:rsidP="00FE1B0F">
            <w:r w:rsidRPr="00FE1B0F">
              <w:t/>
            </w:r>
            <w:r w:rsidR="00366D8A"/>
            <w:r w:rsidRPr="00FE1B0F"/>
            <w:r w:rsidR="00D523C8">
              <w:t>1.1.2010</w:t>
            </w:r>
            <w:r w:rsidR="001D0BF1" w:rsidRPr="00CF1A49">
              <w:t xml:space="preserve"> – </w:t>
            </w:r>
            <w:r w:rsidR="00D523C8">
              <w:t>15.5.2012</w:t>
            </w:r>
          </w:p>
          <w:p w:rsidR="001D0BF1" w:rsidRPr="00CF1A49" w:rsidRDefault="00FE1B0F" w:rsidP="001D0BF1">
            <w:pPr>
              <w:pStyle w:val="Heading2"/>
              <w:contextualSpacing w:val="0"/>
              <w:outlineLvl w:val="1"/>
            </w:pPr>
            <w:r>
              <w:t>.NET Developer</w:t>
            </w:r>
            <w:r w:rsidR="001D0BF1" w:rsidRPr="00CF1A49">
              <w:t xml:space="preserve">, </w:t>
            </w:r>
            <w:r>
              <w:rPr>
                <w:rStyle w:val="SubtleReference"/>
              </w:rPr>
              <w:t>Unicorn</w:t>
            </w:r>
          </w:p>
          <w:p w:rsidR="001E3120" w:rsidRDefault="00161013" w:rsidP="001D0BF1">
            <w:pPr>
              <w:contextualSpacing w:val="0"/>
            </w:pPr>
            <w:sdt>
              <w:sdtPr>
                <w:alias w:val="Enter job details 1:"/>
                <w:tag w:val="Enter job details 1:"/>
                <w:id w:val="-1173257961"/>
                <w:placeholder>
                  <w:docPart w:val="91D7316F269645E8AD38D598D7A37127"/>
                </w:placeholder>
                <w:temporary/>
                <w:showingPlcHdr/>
                <w15:appearance w15:val="hidden"/>
              </w:sdtPr>
              <w:sdtEndPr/>
              <w:sdtContent>
                <w:r w:rsidR="00F9624D" w:rsidRPr="00CF1A49">
                  <w:t>Describe your responsibilities and achievements in terms of impact and results. Use examples, but keep it short.</w:t>
                </w:r>
              </w:sdtContent>
            </w:sdt>
            <w:r w:rsidR="0028562D"/>
            <w:r w:rsidR="00FE1B0F">
              <w:br/>
            </w:r>
          </w:p>
          <w:p w:rsidR="00FE1B0F" w:rsidRPr="00CF1A49" w:rsidRDefault="0028562D" w:rsidP="002E0F09">
            <w:r>
              <w:t/>
            </w:r>
            <w:r w:rsidR="002E0F09"/>
            <w:r/>
            <w:r w:rsidR="00FE1B0F">
              <w:t/>
            </w:r>
            <w:r w:rsidR="00366D8A"/>
            <w:r w:rsidRPr="00FE1B0F"/>
            <w:r w:rsidR="00D523C8">
              <w:t>15.5.2012</w:t>
            </w:r>
            <w:r w:rsidR="001D0BF1" w:rsidRPr="00CF1A49">
              <w:t xml:space="preserve"> – </w:t>
            </w:r>
            <w:r w:rsidR="00D523C8">
              <w:t>now</w:t>
            </w:r>
          </w:p>
          <w:p w:rsidR="001D0BF1" w:rsidRPr="00CF1A49" w:rsidRDefault="00FE1B0F" w:rsidP="001D0BF1">
            <w:pPr>
              <w:pStyle w:val="Heading2"/>
              <w:contextualSpacing w:val="0"/>
              <w:outlineLvl w:val="1"/>
            </w:pPr>
            <w:r>
              <w:t>Solution Architect</w:t>
            </w:r>
            <w:r w:rsidR="001D0BF1" w:rsidRPr="00CF1A49">
              <w:t xml:space="preserve">, </w:t>
            </w:r>
            <w:r>
              <w:rPr>
                <w:rStyle w:val="SubtleReference"/>
              </w:rPr>
              <w:t>Simplias</w:t>
            </w:r>
          </w:p>
          <w:p w:rsidR="001E3120" w:rsidRDefault="00161013" w:rsidP="001D0BF1">
            <w:pPr>
              <w:contextualSpacing w:val="0"/>
            </w:pPr>
            <w:sdt>
              <w:sdtPr>
                <w:alias w:val="Enter job details 1:"/>
                <w:tag w:val="Enter job details 1:"/>
                <w:id w:val="-1173257961"/>
                <w:placeholder>
                  <w:docPart w:val="91D7316F269645E8AD38D598D7A37127"/>
                </w:placeholder>
                <w:temporary/>
                <w:showingPlcHdr/>
                <w15:appearance w15:val="hidden"/>
              </w:sdtPr>
              <w:sdtEndPr/>
              <w:sdtContent>
                <w:r w:rsidR="00F9624D" w:rsidRPr="00CF1A49">
                  <w:t>Describe your responsibilities and achievements in terms of impact and results. Use examples, but keep it short.</w:t>
                </w:r>
              </w:sdtContent>
            </w:sdt>
            <w:r w:rsidR="0028562D">
              <w:t/>
            </w:r>
            <w:r w:rsidR="002E0F09"/>
            <w:r/>
            <w:r w:rsidR="00FE1B0F"/>
          </w:p>
        </w:tc>
      </w:tr>
    </w:tbl>
    <w:sdt>
      <w:sdtPr>
        <w:alias w:val="Skills:"/>
        <w:tag w:val="Skills:"/>
        <w:id w:val="-1392877668"/>
        <w:placeholder>
          <w:docPart w:val="78C03E39DA0A4FF8BD07DEC607AB5C1A"/>
        </w:placeholder>
        <w:temporary/>
        <w:showingPlcHdr/>
        <w15:appearance w15:val="hidden"/>
      </w:sdtPr>
      <w:sdtEndPr/>
      <w:sdtContent>
        <w:p w:rsidR="00486277" w:rsidRDefault="00486277" w:rsidP="00486277">
          <w:pPr>
            <w:pStyle w:val="Heading1"/>
          </w:pPr>
          <w:r w:rsidRPr="00CF1A49">
            <w:t>Skills</w:t>
          </w:r>
        </w:p>
      </w:sdtContent>
    </w:sdt>
    <w:p w:rsidR="00B34110" w:rsidRDefault="00B34110" w:rsidP="00B34110">
      <w:pPr>
        <w:pStyle w:val="ListParagraph"/>
        <w:numPr>
          <w:ilvl w:val="0"/>
          <w:numId w:val="14"/>
        </w:numPr>
      </w:pPr>
      <w:r>
        <w:t>The worst developer ever</w:t>
      </w:r>
      <w:proofErr w:type="spellStart"/>
      <w:r/>
      <w:proofErr w:type="spellEnd"/>
      <w:r/>
      <w:proofErr w:type="spellStart"/>
      <w:r/>
      <w:proofErr w:type="spellEnd"/>
      <w:r/>
    </w:p>
    <w:p w:rsidR="00B34110" w:rsidRDefault="00B34110" w:rsidP="00B34110">
      <w:pPr>
        <w:pStyle w:val="ListParagraph"/>
        <w:numPr>
          <w:ilvl w:val="0"/>
          <w:numId w:val="14"/>
        </w:numPr>
      </w:pPr>
      <w:r>
        <w:t>Don't need to write semicolons</w:t>
      </w:r>
      <w:proofErr w:type="spellStart"/>
      <w:r/>
      <w:proofErr w:type="spellEnd"/>
      <w:r/>
      <w:proofErr w:type="spellStart"/>
      <w:r/>
      <w:proofErr w:type="spellEnd"/>
      <w:r/>
    </w:p>
    <w:p w:rsidR="00B34110" w:rsidRPr="00CF1A49" w:rsidRDefault="00B34110" w:rsidP="00486277">
      <w:pPr>
        <w:pStyle w:val="Heading1"/>
      </w:pPr>
    </w:p>
    <w:sdt>
      <w:sdtPr>
        <w:alias w:val="Activities:"/>
        <w:tag w:val="Activities:"/>
        <w:id w:val="1223332893"/>
        <w:placeholder>
          <w:docPart w:val="1BBD4A8658344CCF8291DCB7AACED219"/>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161013" w:rsidP="006E1507">
      <w:sdt>
        <w:sdtPr>
          <w:alias w:val="Enter activities description:"/>
          <w:tag w:val="Enter activities description:"/>
          <w:id w:val="1367566198"/>
          <w:placeholder>
            <w:docPart w:val="CFB2ED330E894890A02F11E3B4321E19"/>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bookmarkStart w:id="0" w:name="_GoBack"/>
      <w:bookmarkEnd w:id="0"/>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013" w:rsidRDefault="00161013" w:rsidP="0068194B">
      <w:r>
        <w:separator/>
      </w:r>
    </w:p>
    <w:p w:rsidR="00161013" w:rsidRDefault="00161013"/>
    <w:p w:rsidR="00161013" w:rsidRDefault="00161013"/>
  </w:endnote>
  <w:endnote w:type="continuationSeparator" w:id="0">
    <w:p w:rsidR="00161013" w:rsidRDefault="00161013" w:rsidP="0068194B">
      <w:r>
        <w:continuationSeparator/>
      </w:r>
    </w:p>
    <w:p w:rsidR="00161013" w:rsidRDefault="00161013"/>
    <w:p w:rsidR="00161013" w:rsidRDefault="001610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013" w:rsidRDefault="00161013" w:rsidP="0068194B">
      <w:r>
        <w:separator/>
      </w:r>
    </w:p>
    <w:p w:rsidR="00161013" w:rsidRDefault="00161013"/>
    <w:p w:rsidR="00161013" w:rsidRDefault="00161013"/>
  </w:footnote>
  <w:footnote w:type="continuationSeparator" w:id="0">
    <w:p w:rsidR="00161013" w:rsidRDefault="00161013" w:rsidP="0068194B">
      <w:r>
        <w:continuationSeparator/>
      </w:r>
    </w:p>
    <w:p w:rsidR="00161013" w:rsidRDefault="00161013"/>
    <w:p w:rsidR="00161013" w:rsidRDefault="0016101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2BC22ED"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66A14D8"/>
    <w:multiLevelType w:val="hybridMultilevel"/>
    <w:tmpl w:val="55480100"/>
    <w:lvl w:ilvl="0" w:tplc="9CD4EE14">
      <w:start w:val="1"/>
      <w:numFmt w:val="bullet"/>
      <w:lvlText w:val=""/>
      <w:lvlJc w:val="left"/>
      <w:pPr>
        <w:ind w:left="720" w:hanging="360"/>
      </w:pPr>
      <w:rPr>
        <w:rFonts w:ascii="Symbol" w:hAnsi="Symbol" w:hint="default"/>
        <w:color w:val="1D824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C74"/>
    <w:rsid w:val="000001EF"/>
    <w:rsid w:val="00007322"/>
    <w:rsid w:val="00007728"/>
    <w:rsid w:val="00024584"/>
    <w:rsid w:val="00024730"/>
    <w:rsid w:val="00055E95"/>
    <w:rsid w:val="0007021F"/>
    <w:rsid w:val="000A5EB9"/>
    <w:rsid w:val="000B2BA5"/>
    <w:rsid w:val="000F2F8C"/>
    <w:rsid w:val="0010006E"/>
    <w:rsid w:val="001045A8"/>
    <w:rsid w:val="00114A91"/>
    <w:rsid w:val="001427E1"/>
    <w:rsid w:val="00161013"/>
    <w:rsid w:val="00163668"/>
    <w:rsid w:val="00171566"/>
    <w:rsid w:val="00174676"/>
    <w:rsid w:val="001755A8"/>
    <w:rsid w:val="00184014"/>
    <w:rsid w:val="00192008"/>
    <w:rsid w:val="001C0E68"/>
    <w:rsid w:val="001C4B6F"/>
    <w:rsid w:val="001D0BF1"/>
    <w:rsid w:val="001E12BB"/>
    <w:rsid w:val="001E3120"/>
    <w:rsid w:val="001E7E0C"/>
    <w:rsid w:val="001F0BB0"/>
    <w:rsid w:val="001F4E6D"/>
    <w:rsid w:val="001F6140"/>
    <w:rsid w:val="00203573"/>
    <w:rsid w:val="0020597D"/>
    <w:rsid w:val="00210838"/>
    <w:rsid w:val="00213B4C"/>
    <w:rsid w:val="002253B0"/>
    <w:rsid w:val="00236D54"/>
    <w:rsid w:val="00241D8C"/>
    <w:rsid w:val="00241FDB"/>
    <w:rsid w:val="0024720C"/>
    <w:rsid w:val="002617AE"/>
    <w:rsid w:val="002638D0"/>
    <w:rsid w:val="002647D3"/>
    <w:rsid w:val="00275EAE"/>
    <w:rsid w:val="0028562D"/>
    <w:rsid w:val="00294998"/>
    <w:rsid w:val="00297F18"/>
    <w:rsid w:val="002A1945"/>
    <w:rsid w:val="002B2958"/>
    <w:rsid w:val="002B3FC8"/>
    <w:rsid w:val="002D21DF"/>
    <w:rsid w:val="002D23C5"/>
    <w:rsid w:val="002D6137"/>
    <w:rsid w:val="002E0F09"/>
    <w:rsid w:val="002E7E61"/>
    <w:rsid w:val="002F05E5"/>
    <w:rsid w:val="002F254D"/>
    <w:rsid w:val="002F30E4"/>
    <w:rsid w:val="003066C7"/>
    <w:rsid w:val="00307140"/>
    <w:rsid w:val="00316DFF"/>
    <w:rsid w:val="00325B57"/>
    <w:rsid w:val="00336056"/>
    <w:rsid w:val="003544E1"/>
    <w:rsid w:val="00366398"/>
    <w:rsid w:val="00366D8A"/>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1FF2"/>
    <w:rsid w:val="004E2794"/>
    <w:rsid w:val="004E40FD"/>
    <w:rsid w:val="004E55C8"/>
    <w:rsid w:val="00510392"/>
    <w:rsid w:val="00513E2A"/>
    <w:rsid w:val="00533198"/>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520D8"/>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114A"/>
    <w:rsid w:val="007E6A61"/>
    <w:rsid w:val="00801140"/>
    <w:rsid w:val="00803404"/>
    <w:rsid w:val="00834955"/>
    <w:rsid w:val="00840C74"/>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D5527"/>
    <w:rsid w:val="009E3160"/>
    <w:rsid w:val="009F220C"/>
    <w:rsid w:val="009F3B05"/>
    <w:rsid w:val="009F4931"/>
    <w:rsid w:val="00A14534"/>
    <w:rsid w:val="00A16DAA"/>
    <w:rsid w:val="00A24162"/>
    <w:rsid w:val="00A25023"/>
    <w:rsid w:val="00A27090"/>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25F1A"/>
    <w:rsid w:val="00B31DBF"/>
    <w:rsid w:val="00B34110"/>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523C8"/>
    <w:rsid w:val="00D66A52"/>
    <w:rsid w:val="00D66EFA"/>
    <w:rsid w:val="00D72A2D"/>
    <w:rsid w:val="00D77653"/>
    <w:rsid w:val="00D9521A"/>
    <w:rsid w:val="00DA3914"/>
    <w:rsid w:val="00DA59AA"/>
    <w:rsid w:val="00DB07AD"/>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2A7A"/>
    <w:rsid w:val="00FD3D13"/>
    <w:rsid w:val="00FE1B0F"/>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80499B-9195-4AC9-BB63-FA58BE17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821716">
      <w:bodyDiv w:val="1"/>
      <w:marLeft w:val="0"/>
      <w:marRight w:val="0"/>
      <w:marTop w:val="0"/>
      <w:marBottom w:val="0"/>
      <w:divBdr>
        <w:top w:val="none" w:sz="0" w:space="0" w:color="auto"/>
        <w:left w:val="none" w:sz="0" w:space="0" w:color="auto"/>
        <w:bottom w:val="none" w:sz="0" w:space="0" w:color="auto"/>
        <w:right w:val="none" w:sz="0" w:space="0" w:color="auto"/>
      </w:divBdr>
      <w:divsChild>
        <w:div w:id="1113940533">
          <w:marLeft w:val="0"/>
          <w:marRight w:val="0"/>
          <w:marTop w:val="0"/>
          <w:marBottom w:val="0"/>
          <w:divBdr>
            <w:top w:val="none" w:sz="0" w:space="0" w:color="auto"/>
            <w:left w:val="none" w:sz="0" w:space="0" w:color="auto"/>
            <w:bottom w:val="none" w:sz="0" w:space="0" w:color="auto"/>
            <w:right w:val="none" w:sz="0" w:space="0" w:color="auto"/>
          </w:divBdr>
          <w:divsChild>
            <w:div w:id="15509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20blaha\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FFA1A5F9B6487A8E143F16ED1585A0"/>
        <w:category>
          <w:name w:val="General"/>
          <w:gallery w:val="placeholder"/>
        </w:category>
        <w:types>
          <w:type w:val="bbPlcHdr"/>
        </w:types>
        <w:behaviors>
          <w:behavior w:val="content"/>
        </w:behaviors>
        <w:guid w:val="{54661650-C53F-48A6-B7C5-AFF61646994F}"/>
      </w:docPartPr>
      <w:docPartBody>
        <w:p w:rsidR="0075699C" w:rsidRDefault="00B84F1C">
          <w:pPr>
            <w:pStyle w:val="ECFFA1A5F9B6487A8E143F16ED1585A0"/>
          </w:pPr>
          <w:r w:rsidRPr="00CF1A49">
            <w:t>Experience</w:t>
          </w:r>
        </w:p>
      </w:docPartBody>
    </w:docPart>
    <w:docPart>
      <w:docPartPr>
        <w:name w:val="91D7316F269645E8AD38D598D7A37127"/>
        <w:category>
          <w:name w:val="General"/>
          <w:gallery w:val="placeholder"/>
        </w:category>
        <w:types>
          <w:type w:val="bbPlcHdr"/>
        </w:types>
        <w:behaviors>
          <w:behavior w:val="content"/>
        </w:behaviors>
        <w:guid w:val="{73DC0F35-EE14-4CA1-BD6B-754FC02130E5}"/>
      </w:docPartPr>
      <w:docPartBody>
        <w:p w:rsidR="0075699C" w:rsidRDefault="00B84F1C">
          <w:pPr>
            <w:pStyle w:val="91D7316F269645E8AD38D598D7A37127"/>
          </w:pPr>
          <w:r w:rsidRPr="00CF1A49">
            <w:t>Describe your responsibilities and achievements in terms of impact and results. Use examples, but keep it short.</w:t>
          </w:r>
        </w:p>
      </w:docPartBody>
    </w:docPart>
    <w:docPart>
      <w:docPartPr>
        <w:name w:val="78C03E39DA0A4FF8BD07DEC607AB5C1A"/>
        <w:category>
          <w:name w:val="General"/>
          <w:gallery w:val="placeholder"/>
        </w:category>
        <w:types>
          <w:type w:val="bbPlcHdr"/>
        </w:types>
        <w:behaviors>
          <w:behavior w:val="content"/>
        </w:behaviors>
        <w:guid w:val="{883FF4AC-1A7A-4296-B062-ACC00504BC20}"/>
      </w:docPartPr>
      <w:docPartBody>
        <w:p w:rsidR="0075699C" w:rsidRDefault="00B84F1C">
          <w:pPr>
            <w:pStyle w:val="78C03E39DA0A4FF8BD07DEC607AB5C1A"/>
          </w:pPr>
          <w:r w:rsidRPr="00CF1A49">
            <w:t>Skills</w:t>
          </w:r>
        </w:p>
      </w:docPartBody>
    </w:docPart>
    <w:docPart>
      <w:docPartPr>
        <w:name w:val="1BBD4A8658344CCF8291DCB7AACED219"/>
        <w:category>
          <w:name w:val="General"/>
          <w:gallery w:val="placeholder"/>
        </w:category>
        <w:types>
          <w:type w:val="bbPlcHdr"/>
        </w:types>
        <w:behaviors>
          <w:behavior w:val="content"/>
        </w:behaviors>
        <w:guid w:val="{A612B2F9-08CF-42E1-AE5F-1F6EFA93B485}"/>
      </w:docPartPr>
      <w:docPartBody>
        <w:p w:rsidR="0075699C" w:rsidRDefault="00B84F1C">
          <w:pPr>
            <w:pStyle w:val="1BBD4A8658344CCF8291DCB7AACED219"/>
          </w:pPr>
          <w:r w:rsidRPr="00CF1A49">
            <w:t>Activities</w:t>
          </w:r>
        </w:p>
      </w:docPartBody>
    </w:docPart>
    <w:docPart>
      <w:docPartPr>
        <w:name w:val="CFB2ED330E894890A02F11E3B4321E19"/>
        <w:category>
          <w:name w:val="General"/>
          <w:gallery w:val="placeholder"/>
        </w:category>
        <w:types>
          <w:type w:val="bbPlcHdr"/>
        </w:types>
        <w:behaviors>
          <w:behavior w:val="content"/>
        </w:behaviors>
        <w:guid w:val="{5C5F5746-FC7A-4A33-96F7-85B4591ADA95}"/>
      </w:docPartPr>
      <w:docPartBody>
        <w:p w:rsidR="0075699C" w:rsidRDefault="00B84F1C">
          <w:pPr>
            <w:pStyle w:val="CFB2ED330E894890A02F11E3B4321E19"/>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F1C"/>
    <w:rsid w:val="00276493"/>
    <w:rsid w:val="005C064F"/>
    <w:rsid w:val="0075699C"/>
    <w:rsid w:val="008F0D19"/>
    <w:rsid w:val="00902FD1"/>
    <w:rsid w:val="00B84F1C"/>
    <w:rsid w:val="00BF74AD"/>
    <w:rsid w:val="00D10FD5"/>
    <w:rsid w:val="00E3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18204D3EC649E7A97B5D343206CF81">
    <w:name w:val="5E18204D3EC649E7A97B5D343206CF81"/>
  </w:style>
  <w:style w:type="character" w:styleId="IntenseEmphasis">
    <w:name w:val="Intense Emphasis"/>
    <w:basedOn w:val="DefaultParagraphFont"/>
    <w:uiPriority w:val="2"/>
    <w:rPr>
      <w:b/>
      <w:iCs/>
      <w:color w:val="262626" w:themeColor="text1" w:themeTint="D9"/>
    </w:rPr>
  </w:style>
  <w:style w:type="paragraph" w:customStyle="1" w:styleId="64E0D990163542A88C893FB03A8450F3">
    <w:name w:val="64E0D990163542A88C893FB03A8450F3"/>
  </w:style>
  <w:style w:type="paragraph" w:customStyle="1" w:styleId="6445B2B1D2EE46CC87C5BB72F1AC0933">
    <w:name w:val="6445B2B1D2EE46CC87C5BB72F1AC0933"/>
  </w:style>
  <w:style w:type="paragraph" w:customStyle="1" w:styleId="42F5362559D64B73B756456161BDC46F">
    <w:name w:val="42F5362559D64B73B756456161BDC46F"/>
  </w:style>
  <w:style w:type="paragraph" w:customStyle="1" w:styleId="3C0D4E8DBBA64AD286F9789774BAD4E1">
    <w:name w:val="3C0D4E8DBBA64AD286F9789774BAD4E1"/>
  </w:style>
  <w:style w:type="paragraph" w:customStyle="1" w:styleId="2D48A85CAF0048A0AA478C696BC74442">
    <w:name w:val="2D48A85CAF0048A0AA478C696BC74442"/>
  </w:style>
  <w:style w:type="paragraph" w:customStyle="1" w:styleId="52F75793095C4671A11ED35DA00771A5">
    <w:name w:val="52F75793095C4671A11ED35DA00771A5"/>
  </w:style>
  <w:style w:type="paragraph" w:customStyle="1" w:styleId="60338ACBC1794A63BE04251A7619B2BC">
    <w:name w:val="60338ACBC1794A63BE04251A7619B2BC"/>
  </w:style>
  <w:style w:type="paragraph" w:customStyle="1" w:styleId="678E518CD8C8449E843F9B0EBE5A25C2">
    <w:name w:val="678E518CD8C8449E843F9B0EBE5A25C2"/>
  </w:style>
  <w:style w:type="paragraph" w:customStyle="1" w:styleId="9C6D8694E0BE4FF3A428B1626CB4A81D">
    <w:name w:val="9C6D8694E0BE4FF3A428B1626CB4A81D"/>
  </w:style>
  <w:style w:type="paragraph" w:customStyle="1" w:styleId="5B3DC1A3C9224FC0AB998C64D4851228">
    <w:name w:val="5B3DC1A3C9224FC0AB998C64D4851228"/>
  </w:style>
  <w:style w:type="paragraph" w:customStyle="1" w:styleId="ECFFA1A5F9B6487A8E143F16ED1585A0">
    <w:name w:val="ECFFA1A5F9B6487A8E143F16ED1585A0"/>
  </w:style>
  <w:style w:type="paragraph" w:customStyle="1" w:styleId="38D93FCD6C3347A59E96D2C3535FEDAF">
    <w:name w:val="38D93FCD6C3347A59E96D2C3535FEDAF"/>
  </w:style>
  <w:style w:type="paragraph" w:customStyle="1" w:styleId="9028AAF3390D4597AB2700AAEA796147">
    <w:name w:val="9028AAF3390D4597AB2700AAEA796147"/>
  </w:style>
  <w:style w:type="paragraph" w:customStyle="1" w:styleId="DC1C3B831B6F4B8C8969281636666DC4">
    <w:name w:val="DC1C3B831B6F4B8C8969281636666DC4"/>
  </w:style>
  <w:style w:type="character" w:styleId="SubtleReference">
    <w:name w:val="Subtle Reference"/>
    <w:basedOn w:val="DefaultParagraphFont"/>
    <w:uiPriority w:val="10"/>
    <w:qFormat/>
    <w:rPr>
      <w:b/>
      <w:caps w:val="0"/>
      <w:smallCaps/>
      <w:color w:val="595959" w:themeColor="text1" w:themeTint="A6"/>
    </w:rPr>
  </w:style>
  <w:style w:type="paragraph" w:customStyle="1" w:styleId="E3F49D728E6E4BC5B7B6C733E9F19F2D">
    <w:name w:val="E3F49D728E6E4BC5B7B6C733E9F19F2D"/>
  </w:style>
  <w:style w:type="paragraph" w:customStyle="1" w:styleId="91D7316F269645E8AD38D598D7A37127">
    <w:name w:val="91D7316F269645E8AD38D598D7A37127"/>
  </w:style>
  <w:style w:type="paragraph" w:customStyle="1" w:styleId="9C01372011024C088738D784E69E360D">
    <w:name w:val="9C01372011024C088738D784E69E360D"/>
  </w:style>
  <w:style w:type="paragraph" w:customStyle="1" w:styleId="745B9A14676447BE931B874A3B28BEB3">
    <w:name w:val="745B9A14676447BE931B874A3B28BEB3"/>
  </w:style>
  <w:style w:type="paragraph" w:customStyle="1" w:styleId="56E7FD85C3974850B47A3ABEF7B8B85F">
    <w:name w:val="56E7FD85C3974850B47A3ABEF7B8B85F"/>
  </w:style>
  <w:style w:type="paragraph" w:customStyle="1" w:styleId="68BF9477869B4836908C74AB32FBFB31">
    <w:name w:val="68BF9477869B4836908C74AB32FBFB31"/>
  </w:style>
  <w:style w:type="paragraph" w:customStyle="1" w:styleId="EC5D2E21779649E295FC2EFA8185EA88">
    <w:name w:val="EC5D2E21779649E295FC2EFA8185EA88"/>
  </w:style>
  <w:style w:type="paragraph" w:customStyle="1" w:styleId="935D28E946134DC9AF9DFBB28CD5CB8C">
    <w:name w:val="935D28E946134DC9AF9DFBB28CD5CB8C"/>
  </w:style>
  <w:style w:type="paragraph" w:customStyle="1" w:styleId="DB91A3BCF5C7423D9ACCF3093CCC4C82">
    <w:name w:val="DB91A3BCF5C7423D9ACCF3093CCC4C82"/>
  </w:style>
  <w:style w:type="paragraph" w:customStyle="1" w:styleId="F22B125D3CAC4ABBBCC9017FB9152A51">
    <w:name w:val="F22B125D3CAC4ABBBCC9017FB9152A51"/>
  </w:style>
  <w:style w:type="paragraph" w:customStyle="1" w:styleId="CD5A507F3B094B9B90CE3542722398E1">
    <w:name w:val="CD5A507F3B094B9B90CE3542722398E1"/>
  </w:style>
  <w:style w:type="paragraph" w:customStyle="1" w:styleId="A27E8326CB57405B8615CBF863342F67">
    <w:name w:val="A27E8326CB57405B8615CBF863342F67"/>
  </w:style>
  <w:style w:type="paragraph" w:customStyle="1" w:styleId="5483A9099A5E492994A84F8A3AF9B5EF">
    <w:name w:val="5483A9099A5E492994A84F8A3AF9B5EF"/>
  </w:style>
  <w:style w:type="paragraph" w:customStyle="1" w:styleId="9FC9E9919D6A4D459D7B32204B7E6E5B">
    <w:name w:val="9FC9E9919D6A4D459D7B32204B7E6E5B"/>
  </w:style>
  <w:style w:type="paragraph" w:customStyle="1" w:styleId="A87F89E57A97405ABF2946B528987887">
    <w:name w:val="A87F89E57A97405ABF2946B528987887"/>
  </w:style>
  <w:style w:type="paragraph" w:customStyle="1" w:styleId="EC7375D86DBE461EA9FCB8E414F8B139">
    <w:name w:val="EC7375D86DBE461EA9FCB8E414F8B139"/>
  </w:style>
  <w:style w:type="paragraph" w:customStyle="1" w:styleId="E85A2E7E2BBC467FA3EFD53F16C996C0">
    <w:name w:val="E85A2E7E2BBC467FA3EFD53F16C996C0"/>
  </w:style>
  <w:style w:type="paragraph" w:customStyle="1" w:styleId="1795180167484A40B4E11B18FB56B939">
    <w:name w:val="1795180167484A40B4E11B18FB56B939"/>
  </w:style>
  <w:style w:type="paragraph" w:customStyle="1" w:styleId="78C03E39DA0A4FF8BD07DEC607AB5C1A">
    <w:name w:val="78C03E39DA0A4FF8BD07DEC607AB5C1A"/>
  </w:style>
  <w:style w:type="paragraph" w:customStyle="1" w:styleId="25DB6B21E8274C52A6388252EFA7C60E">
    <w:name w:val="25DB6B21E8274C52A6388252EFA7C60E"/>
  </w:style>
  <w:style w:type="paragraph" w:customStyle="1" w:styleId="796ED932C2444223A66586580CA0C535">
    <w:name w:val="796ED932C2444223A66586580CA0C535"/>
  </w:style>
  <w:style w:type="paragraph" w:customStyle="1" w:styleId="79C90C2BCE66460FB76B268FC57219B6">
    <w:name w:val="79C90C2BCE66460FB76B268FC57219B6"/>
  </w:style>
  <w:style w:type="paragraph" w:customStyle="1" w:styleId="CE3CC230E3054AB19097288FB648B794">
    <w:name w:val="CE3CC230E3054AB19097288FB648B794"/>
  </w:style>
  <w:style w:type="paragraph" w:customStyle="1" w:styleId="C4BE417D6B60408DB288AE25E057EAB5">
    <w:name w:val="C4BE417D6B60408DB288AE25E057EAB5"/>
  </w:style>
  <w:style w:type="paragraph" w:customStyle="1" w:styleId="1BBD4A8658344CCF8291DCB7AACED219">
    <w:name w:val="1BBD4A8658344CCF8291DCB7AACED219"/>
  </w:style>
  <w:style w:type="paragraph" w:customStyle="1" w:styleId="CFB2ED330E894890A02F11E3B4321E19">
    <w:name w:val="CFB2ED330E894890A02F11E3B4321E19"/>
  </w:style>
  <w:style w:type="paragraph" w:customStyle="1" w:styleId="1E32017A675D45398AB024FECB54AAC2">
    <w:name w:val="1E32017A675D45398AB024FECB54AAC2"/>
    <w:rsid w:val="005C06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design).dotx</Template>
  <TotalTime>39</TotalTime>
  <Pages>1</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blaha</dc:creator>
  <cp:keywords/>
  <dc:description/>
  <cp:lastModifiedBy>jan blaha</cp:lastModifiedBy>
  <cp:revision>19</cp:revision>
  <dcterms:created xsi:type="dcterms:W3CDTF">2019-05-08T19:49:00Z</dcterms:created>
  <dcterms:modified xsi:type="dcterms:W3CDTF">2019-05-10T12:49:00Z</dcterms:modified>
  <cp:category/>
</cp:coreProperties>
</file>